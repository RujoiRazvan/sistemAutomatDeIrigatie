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Pr="008B5277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8B5277">
        <w:rPr>
          <w:noProof/>
        </w:rPr>
        <w:drawing>
          <wp:inline distT="0" distB="0" distL="0" distR="0" wp14:anchorId="0446AF6B" wp14:editId="26C45C9C">
            <wp:extent cx="3657600" cy="5486400"/>
            <wp:effectExtent l="0" t="0" r="0" b="0"/>
            <wp:docPr id="22" name="Picture 1" descr="Bright blue glacial lake surrounded by white ice on a dark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C6554A" w:rsidRPr="00B00D4C" w:rsidRDefault="00A77E7B" w:rsidP="00C6554A">
      <w:pPr>
        <w:pStyle w:val="Title"/>
      </w:pPr>
      <w:proofErr w:type="spellStart"/>
      <w:r w:rsidRPr="00B00D4C">
        <w:t>Sistem</w:t>
      </w:r>
      <w:proofErr w:type="spellEnd"/>
      <w:r w:rsidRPr="00B00D4C">
        <w:t xml:space="preserve"> automat de </w:t>
      </w:r>
      <w:proofErr w:type="spellStart"/>
      <w:r w:rsidRPr="00B00D4C">
        <w:t>udat</w:t>
      </w:r>
      <w:proofErr w:type="spellEnd"/>
      <w:r w:rsidRPr="00B00D4C">
        <w:t xml:space="preserve"> </w:t>
      </w:r>
      <w:proofErr w:type="spellStart"/>
      <w:r w:rsidRPr="00B00D4C">
        <w:t>plante</w:t>
      </w:r>
      <w:proofErr w:type="spellEnd"/>
    </w:p>
    <w:p w:rsidR="00C6554A" w:rsidRPr="00B00D4C" w:rsidRDefault="00A77E7B" w:rsidP="00C6554A">
      <w:pPr>
        <w:pStyle w:val="Subtitle"/>
      </w:pPr>
      <w:r w:rsidRPr="00B00D4C">
        <w:t>~ARDUINO</w:t>
      </w:r>
      <w:r w:rsidR="001176FF" w:rsidRPr="00B00D4C">
        <w:t xml:space="preserve"> uNO</w:t>
      </w:r>
      <w:r w:rsidRPr="00B00D4C">
        <w:t>~</w:t>
      </w:r>
    </w:p>
    <w:p w:rsidR="00C6554A" w:rsidRPr="00B00D4C" w:rsidRDefault="005A337C" w:rsidP="008C3E47">
      <w:pPr>
        <w:pStyle w:val="ContactInfo"/>
      </w:pPr>
      <w:r w:rsidRPr="00B00D4C">
        <w:t>Rujoi R</w:t>
      </w:r>
      <w:r>
        <w:rPr>
          <w:lang w:val="ro-RO"/>
        </w:rPr>
        <w:t>ăzvan</w:t>
      </w:r>
      <w:r w:rsidR="00C6554A" w:rsidRPr="00B00D4C">
        <w:t xml:space="preserve"> | </w:t>
      </w:r>
      <w:r w:rsidRPr="00B00D4C">
        <w:t xml:space="preserve">Info </w:t>
      </w:r>
      <w:proofErr w:type="spellStart"/>
      <w:r w:rsidRPr="00B00D4C">
        <w:t>Aplicată</w:t>
      </w:r>
      <w:proofErr w:type="spellEnd"/>
      <w:r w:rsidRPr="00B00D4C">
        <w:t xml:space="preserve"> II</w:t>
      </w:r>
      <w:r w:rsidR="00C6554A" w:rsidRPr="00B00D4C">
        <w:t xml:space="preserve"> | </w:t>
      </w:r>
      <w:r w:rsidRPr="00B00D4C">
        <w:t>31.10.2020</w:t>
      </w:r>
      <w:r w:rsidR="00C6554A" w:rsidRPr="00B00D4C">
        <w:br w:type="page"/>
      </w:r>
    </w:p>
    <w:p w:rsidR="00C6554A" w:rsidRDefault="00D533DE" w:rsidP="00C6554A">
      <w:pPr>
        <w:pStyle w:val="Heading1"/>
      </w:pPr>
      <w:bookmarkStart w:id="5" w:name="_GoBack"/>
      <w:proofErr w:type="spellStart"/>
      <w:r>
        <w:lastRenderedPageBreak/>
        <w:t>Componente</w:t>
      </w:r>
      <w:proofErr w:type="spellEnd"/>
      <w:r>
        <w:t xml:space="preserve"> </w:t>
      </w:r>
      <w:proofErr w:type="spellStart"/>
      <w:r>
        <w:t>utilizate</w:t>
      </w:r>
      <w:proofErr w:type="spellEnd"/>
    </w:p>
    <w:p w:rsidR="00D533DE" w:rsidRDefault="00D533DE" w:rsidP="00D533DE">
      <w:pPr>
        <w:pStyle w:val="ListParagraph"/>
        <w:numPr>
          <w:ilvl w:val="0"/>
          <w:numId w:val="16"/>
        </w:numPr>
      </w:pPr>
      <w:r>
        <w:t>Arduino UNO</w:t>
      </w:r>
    </w:p>
    <w:p w:rsidR="007B13ED" w:rsidRDefault="002868BD" w:rsidP="00D533DE">
      <w:pPr>
        <w:pStyle w:val="ListParagraph"/>
        <w:numPr>
          <w:ilvl w:val="0"/>
          <w:numId w:val="16"/>
        </w:numPr>
      </w:pPr>
      <w:r>
        <w:t>1</w:t>
      </w:r>
      <w:r w:rsidR="007B13ED">
        <w:t xml:space="preserve"> x Breadboard</w:t>
      </w:r>
    </w:p>
    <w:p w:rsidR="007B13ED" w:rsidRDefault="00B86948" w:rsidP="00D533DE">
      <w:pPr>
        <w:pStyle w:val="ListParagraph"/>
        <w:numPr>
          <w:ilvl w:val="0"/>
          <w:numId w:val="16"/>
        </w:numPr>
      </w:pPr>
      <w:r>
        <w:t>Display Nokia 5110</w:t>
      </w:r>
    </w:p>
    <w:p w:rsidR="008576D9" w:rsidRDefault="003754EB" w:rsidP="00D533DE">
      <w:pPr>
        <w:pStyle w:val="ListParagraph"/>
        <w:numPr>
          <w:ilvl w:val="0"/>
          <w:numId w:val="16"/>
        </w:numPr>
      </w:pPr>
      <w:proofErr w:type="spellStart"/>
      <w:r>
        <w:t>Releu</w:t>
      </w:r>
      <w:proofErr w:type="spellEnd"/>
      <w:r>
        <w:t xml:space="preserve"> Keyes</w:t>
      </w:r>
    </w:p>
    <w:p w:rsidR="00E52283" w:rsidRDefault="00E52283" w:rsidP="00AB5EB5">
      <w:pPr>
        <w:pStyle w:val="ListParagraph"/>
        <w:numPr>
          <w:ilvl w:val="0"/>
          <w:numId w:val="16"/>
        </w:numPr>
      </w:pPr>
      <w:proofErr w:type="spellStart"/>
      <w:r>
        <w:t>Senzor</w:t>
      </w:r>
      <w:proofErr w:type="spellEnd"/>
      <w:r>
        <w:t xml:space="preserve"> de </w:t>
      </w:r>
      <w:proofErr w:type="spellStart"/>
      <w:r>
        <w:t>temperatur</w:t>
      </w:r>
      <w:proofErr w:type="spellEnd"/>
      <w:r>
        <w:rPr>
          <w:lang w:val="ro-RO"/>
        </w:rPr>
        <w:t>ă</w:t>
      </w:r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umiditate</w:t>
      </w:r>
      <w:proofErr w:type="spellEnd"/>
      <w:r>
        <w:t xml:space="preserve"> DHT</w:t>
      </w:r>
      <w:r w:rsidR="00AB5EB5">
        <w:rPr>
          <w:sz w:val="24"/>
        </w:rPr>
        <w:t>11</w:t>
      </w:r>
    </w:p>
    <w:p w:rsidR="00091641" w:rsidRDefault="00E52283" w:rsidP="00D533DE">
      <w:pPr>
        <w:pStyle w:val="ListParagraph"/>
        <w:numPr>
          <w:ilvl w:val="0"/>
          <w:numId w:val="16"/>
        </w:numPr>
      </w:pPr>
      <w:proofErr w:type="spellStart"/>
      <w:r>
        <w:t>Senzor</w:t>
      </w:r>
      <w:proofErr w:type="spellEnd"/>
      <w:r>
        <w:t xml:space="preserve"> </w:t>
      </w:r>
      <w:proofErr w:type="spellStart"/>
      <w:r>
        <w:t>umiditate</w:t>
      </w:r>
      <w:proofErr w:type="spellEnd"/>
      <w:r>
        <w:t xml:space="preserve"> sol</w:t>
      </w:r>
      <w:r w:rsidR="00AB5EB5">
        <w:t xml:space="preserve"> Y</w:t>
      </w:r>
      <w:r w:rsidR="001143E9">
        <w:t>L</w:t>
      </w:r>
      <w:r w:rsidR="00AB5EB5">
        <w:t>-69</w:t>
      </w:r>
    </w:p>
    <w:p w:rsidR="00F1481F" w:rsidRDefault="005D251C" w:rsidP="00D533DE">
      <w:pPr>
        <w:pStyle w:val="ListParagraph"/>
        <w:numPr>
          <w:ilvl w:val="0"/>
          <w:numId w:val="16"/>
        </w:numPr>
      </w:pPr>
      <w:r>
        <w:t>Buzzer</w:t>
      </w:r>
    </w:p>
    <w:p w:rsidR="005D251C" w:rsidRDefault="00A07166" w:rsidP="00D533DE">
      <w:pPr>
        <w:pStyle w:val="ListParagraph"/>
        <w:numPr>
          <w:ilvl w:val="0"/>
          <w:numId w:val="16"/>
        </w:numPr>
      </w:pPr>
      <w:proofErr w:type="spellStart"/>
      <w:r>
        <w:t>Buton</w:t>
      </w:r>
      <w:proofErr w:type="spellEnd"/>
    </w:p>
    <w:p w:rsidR="00A07166" w:rsidRPr="00005186" w:rsidRDefault="00005186" w:rsidP="00D533DE">
      <w:pPr>
        <w:pStyle w:val="ListParagraph"/>
        <w:numPr>
          <w:ilvl w:val="0"/>
          <w:numId w:val="16"/>
        </w:numPr>
      </w:pPr>
      <w:r>
        <w:t>Led Ro</w:t>
      </w:r>
      <w:r>
        <w:rPr>
          <w:lang w:val="ro-RO"/>
        </w:rPr>
        <w:t>șu</w:t>
      </w:r>
      <w:r w:rsidR="00E41749">
        <w:rPr>
          <w:lang w:val="ro-RO"/>
        </w:rPr>
        <w:t xml:space="preserve"> 5</w:t>
      </w:r>
      <w:r w:rsidR="00F634C9">
        <w:rPr>
          <w:lang w:val="ro-RO"/>
        </w:rPr>
        <w:t>mm</w:t>
      </w:r>
    </w:p>
    <w:p w:rsidR="007C0CA7" w:rsidRDefault="00D5798F" w:rsidP="007C0CA7">
      <w:pPr>
        <w:pStyle w:val="ListParagraph"/>
        <w:numPr>
          <w:ilvl w:val="0"/>
          <w:numId w:val="16"/>
        </w:numPr>
      </w:pPr>
      <w:proofErr w:type="spellStart"/>
      <w:r>
        <w:t>Rezistenta</w:t>
      </w:r>
      <w:proofErr w:type="spellEnd"/>
      <w:r>
        <w:t xml:space="preserve"> 1</w:t>
      </w:r>
      <w:r w:rsidR="00E46679">
        <w:t>0</w:t>
      </w:r>
      <w:r w:rsidR="00E904B7">
        <w:t xml:space="preserve"> </w:t>
      </w:r>
      <w:proofErr w:type="spellStart"/>
      <w:r w:rsidR="00E46679">
        <w:t>kohm</w:t>
      </w:r>
      <w:proofErr w:type="spellEnd"/>
      <w:r w:rsidR="002A12CE">
        <w:t xml:space="preserve"> (</w:t>
      </w:r>
      <w:proofErr w:type="spellStart"/>
      <w:r w:rsidR="002A12CE">
        <w:t>albastra</w:t>
      </w:r>
      <w:proofErr w:type="spellEnd"/>
      <w:r w:rsidR="002A12CE">
        <w:t>)</w:t>
      </w:r>
    </w:p>
    <w:p w:rsidR="0074723E" w:rsidRDefault="0074723E" w:rsidP="007C0CA7">
      <w:pPr>
        <w:pStyle w:val="ListParagraph"/>
        <w:numPr>
          <w:ilvl w:val="0"/>
          <w:numId w:val="16"/>
        </w:numPr>
      </w:pPr>
      <w:proofErr w:type="spellStart"/>
      <w:r>
        <w:t>Rezistenta</w:t>
      </w:r>
      <w:proofErr w:type="spellEnd"/>
      <w:r>
        <w:t xml:space="preserve"> 200</w:t>
      </w:r>
      <w:r w:rsidR="00E904B7">
        <w:t xml:space="preserve"> </w:t>
      </w:r>
      <w:r>
        <w:t>ohm (</w:t>
      </w:r>
      <w:proofErr w:type="spellStart"/>
      <w:r>
        <w:t>albastra</w:t>
      </w:r>
      <w:proofErr w:type="spellEnd"/>
      <w:r>
        <w:t>, la led)</w:t>
      </w:r>
    </w:p>
    <w:p w:rsidR="002A12CE" w:rsidRDefault="002A12CE" w:rsidP="007C0CA7">
      <w:pPr>
        <w:pStyle w:val="ListParagraph"/>
        <w:numPr>
          <w:ilvl w:val="0"/>
          <w:numId w:val="16"/>
        </w:numPr>
      </w:pPr>
      <w:proofErr w:type="spellStart"/>
      <w:r>
        <w:t>Rezistenta</w:t>
      </w:r>
      <w:proofErr w:type="spellEnd"/>
      <w:r>
        <w:t xml:space="preserve"> 218</w:t>
      </w:r>
      <w:r w:rsidR="00E904B7">
        <w:t xml:space="preserve"> </w:t>
      </w:r>
      <w:r>
        <w:t>ohm (</w:t>
      </w:r>
      <w:proofErr w:type="spellStart"/>
      <w:r>
        <w:t>maro</w:t>
      </w:r>
      <w:proofErr w:type="spellEnd"/>
      <w:r>
        <w:t>)</w:t>
      </w:r>
    </w:p>
    <w:p w:rsidR="00E5700F" w:rsidRDefault="00E5700F" w:rsidP="007C0CA7">
      <w:pPr>
        <w:pStyle w:val="ListParagraph"/>
        <w:numPr>
          <w:ilvl w:val="0"/>
          <w:numId w:val="16"/>
        </w:numPr>
      </w:pPr>
      <w:proofErr w:type="spellStart"/>
      <w:r>
        <w:t>Modul</w:t>
      </w:r>
      <w:proofErr w:type="spellEnd"/>
      <w:r>
        <w:t xml:space="preserve"> </w:t>
      </w:r>
      <w:proofErr w:type="spellStart"/>
      <w:r w:rsidR="002979C9">
        <w:t>NodeM</w:t>
      </w:r>
      <w:r w:rsidR="003466CD">
        <w:t>cu</w:t>
      </w:r>
      <w:proofErr w:type="spellEnd"/>
      <w:r w:rsidR="003466CD">
        <w:t xml:space="preserve"> </w:t>
      </w:r>
      <w:r>
        <w:t>WIFI</w:t>
      </w:r>
      <w:r w:rsidR="00C646BB" w:rsidRPr="00C646BB">
        <w:rPr>
          <w:rFonts w:ascii="Arial" w:hAnsi="Arial" w:cs="Arial"/>
          <w:color w:val="999999"/>
          <w:sz w:val="18"/>
          <w:szCs w:val="18"/>
          <w:shd w:val="clear" w:color="auto" w:fill="FFFFFF"/>
        </w:rPr>
        <w:t xml:space="preserve"> </w:t>
      </w:r>
      <w:r w:rsidR="00B00D4C">
        <w:t>ESP 8266</w:t>
      </w:r>
      <w:r w:rsidR="003466CD">
        <w:t xml:space="preserve"> V3.0</w:t>
      </w:r>
    </w:p>
    <w:p w:rsidR="00DB4F2A" w:rsidRDefault="00DB4F2A" w:rsidP="007C0CA7">
      <w:pPr>
        <w:pStyle w:val="ListParagraph"/>
        <w:numPr>
          <w:ilvl w:val="0"/>
          <w:numId w:val="16"/>
        </w:numPr>
      </w:pPr>
      <w:proofErr w:type="spellStart"/>
      <w:r>
        <w:t>Cabluri</w:t>
      </w:r>
      <w:proofErr w:type="spellEnd"/>
      <w:r>
        <w:t xml:space="preserve"> mama – mama</w:t>
      </w:r>
    </w:p>
    <w:p w:rsidR="00DB4F2A" w:rsidRDefault="00DB4F2A" w:rsidP="007C0CA7">
      <w:pPr>
        <w:pStyle w:val="ListParagraph"/>
        <w:numPr>
          <w:ilvl w:val="0"/>
          <w:numId w:val="16"/>
        </w:numPr>
      </w:pPr>
      <w:proofErr w:type="spellStart"/>
      <w:r>
        <w:t>Cabluri</w:t>
      </w:r>
      <w:proofErr w:type="spellEnd"/>
      <w:r>
        <w:t xml:space="preserve"> </w:t>
      </w:r>
      <w:proofErr w:type="spellStart"/>
      <w:r>
        <w:t>tata</w:t>
      </w:r>
      <w:proofErr w:type="spellEnd"/>
      <w:r>
        <w:t xml:space="preserve"> - </w:t>
      </w:r>
      <w:proofErr w:type="spellStart"/>
      <w:r>
        <w:t>tata</w:t>
      </w:r>
      <w:proofErr w:type="spellEnd"/>
    </w:p>
    <w:p w:rsidR="00DB4F2A" w:rsidRDefault="00DB4F2A" w:rsidP="007C0CA7">
      <w:pPr>
        <w:pStyle w:val="ListParagraph"/>
        <w:numPr>
          <w:ilvl w:val="0"/>
          <w:numId w:val="16"/>
        </w:numPr>
      </w:pPr>
      <w:proofErr w:type="spellStart"/>
      <w:r>
        <w:t>Cabluri</w:t>
      </w:r>
      <w:proofErr w:type="spellEnd"/>
      <w:r>
        <w:t xml:space="preserve"> mama </w:t>
      </w:r>
      <w:r w:rsidR="007667DB">
        <w:t>–</w:t>
      </w:r>
      <w:r>
        <w:t xml:space="preserve"> </w:t>
      </w:r>
      <w:proofErr w:type="spellStart"/>
      <w:r>
        <w:t>tata</w:t>
      </w:r>
      <w:proofErr w:type="spellEnd"/>
    </w:p>
    <w:p w:rsidR="007667DB" w:rsidRPr="002D7D9F" w:rsidRDefault="007667DB" w:rsidP="007C0CA7">
      <w:pPr>
        <w:pStyle w:val="ListParagraph"/>
        <w:numPr>
          <w:ilvl w:val="0"/>
          <w:numId w:val="16"/>
        </w:numPr>
      </w:pPr>
      <w:proofErr w:type="spellStart"/>
      <w:r>
        <w:t>Opțional</w:t>
      </w:r>
      <w:proofErr w:type="spellEnd"/>
      <w:r>
        <w:t xml:space="preserve"> – </w:t>
      </w:r>
      <w:proofErr w:type="spellStart"/>
      <w:r>
        <w:t>doză</w:t>
      </w:r>
      <w:proofErr w:type="spellEnd"/>
      <w:r>
        <w:t xml:space="preserve"> </w:t>
      </w:r>
      <w:proofErr w:type="spellStart"/>
      <w:r>
        <w:t>electrică</w:t>
      </w:r>
      <w:proofErr w:type="spellEnd"/>
      <w:r>
        <w:t xml:space="preserve"> </w:t>
      </w:r>
      <w:bookmarkEnd w:id="5"/>
    </w:p>
    <w:p w:rsidR="002C74C0" w:rsidRDefault="002D7D9F" w:rsidP="007C0CA7">
      <w:pPr>
        <w:pStyle w:val="Heading1"/>
      </w:pPr>
      <w:proofErr w:type="spellStart"/>
      <w:r>
        <w:t>Utilitatea</w:t>
      </w:r>
      <w:proofErr w:type="spellEnd"/>
      <w:r w:rsidR="007C0CA7">
        <w:t xml:space="preserve"> </w:t>
      </w:r>
      <w:proofErr w:type="spellStart"/>
      <w:r w:rsidR="007C0CA7">
        <w:t>proiectului</w:t>
      </w:r>
      <w:proofErr w:type="spellEnd"/>
    </w:p>
    <w:p w:rsidR="002D2A17" w:rsidRDefault="00C646BB" w:rsidP="002D2A17">
      <w:pPr>
        <w:rPr>
          <w:lang w:val="ro-RO"/>
        </w:rPr>
      </w:pPr>
      <w:r>
        <w:t xml:space="preserve">Mare </w:t>
      </w:r>
      <w:proofErr w:type="spellStart"/>
      <w:r>
        <w:t>majoritate</w:t>
      </w:r>
      <w:proofErr w:type="spellEnd"/>
      <w:r>
        <w:t xml:space="preserve"> cred c</w:t>
      </w:r>
      <w:r>
        <w:rPr>
          <w:lang w:val="ro-RO"/>
        </w:rPr>
        <w:t>ă</w:t>
      </w:r>
      <w:r w:rsidR="002D2A17"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flori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ceva</w:t>
      </w:r>
      <w:proofErr w:type="spellEnd"/>
      <w:r>
        <w:t xml:space="preserve"> </w:t>
      </w:r>
      <w:proofErr w:type="spellStart"/>
      <w:r>
        <w:t>plante</w:t>
      </w:r>
      <w:proofErr w:type="spellEnd"/>
      <w:r>
        <w:t xml:space="preserve"> </w:t>
      </w:r>
      <w:proofErr w:type="spellStart"/>
      <w:r>
        <w:t>acasă</w:t>
      </w:r>
      <w:proofErr w:type="spellEnd"/>
      <w:r w:rsidR="002D2A17">
        <w:t xml:space="preserve">, care </w:t>
      </w:r>
      <w:proofErr w:type="spellStart"/>
      <w:r w:rsidR="002D2A17">
        <w:t>tre</w:t>
      </w:r>
      <w:r>
        <w:t>buie</w:t>
      </w:r>
      <w:proofErr w:type="spellEnd"/>
      <w:r>
        <w:t xml:space="preserve"> </w:t>
      </w:r>
      <w:proofErr w:type="spellStart"/>
      <w:r>
        <w:t>udate</w:t>
      </w:r>
      <w:proofErr w:type="spellEnd"/>
      <w:r>
        <w:t xml:space="preserve">. </w:t>
      </w:r>
      <w:r w:rsidRPr="00C646BB">
        <w:rPr>
          <w:lang w:val="de-DE"/>
        </w:rPr>
        <w:t>Problema e atunci când plecă</w:t>
      </w:r>
      <w:r w:rsidR="002D2A17" w:rsidRPr="00C646BB">
        <w:rPr>
          <w:lang w:val="de-DE"/>
        </w:rPr>
        <w:t xml:space="preserve">m </w:t>
      </w:r>
      <w:r w:rsidRPr="00C646BB">
        <w:rPr>
          <w:lang w:val="de-DE"/>
        </w:rPr>
        <w:t>o perioadă mai lungă de acasă</w:t>
      </w:r>
      <w:r w:rsidR="002D2A17" w:rsidRPr="00C646BB">
        <w:rPr>
          <w:lang w:val="de-DE"/>
        </w:rPr>
        <w:t>.</w:t>
      </w:r>
      <w:r w:rsidR="00E5700F" w:rsidRPr="00C646BB">
        <w:rPr>
          <w:lang w:val="de-DE"/>
        </w:rPr>
        <w:t xml:space="preserve"> </w:t>
      </w:r>
      <w:r>
        <w:t xml:space="preserve">M-am </w:t>
      </w:r>
      <w:proofErr w:type="spellStart"/>
      <w:r>
        <w:t>gândit</w:t>
      </w:r>
      <w:proofErr w:type="spellEnd"/>
      <w:r>
        <w:t xml:space="preserve"> </w:t>
      </w:r>
      <w:proofErr w:type="spellStart"/>
      <w:r>
        <w:t>să</w:t>
      </w:r>
      <w:proofErr w:type="spellEnd"/>
      <w:r w:rsidR="00E5700F">
        <w:t xml:space="preserve"> </w:t>
      </w:r>
      <w:proofErr w:type="spellStart"/>
      <w:r w:rsidR="00E5700F">
        <w:t>fac</w:t>
      </w:r>
      <w:proofErr w:type="spellEnd"/>
      <w:r w:rsidR="00E5700F">
        <w:t xml:space="preserve"> </w:t>
      </w:r>
      <w:proofErr w:type="spellStart"/>
      <w:r w:rsidR="00E5700F">
        <w:t>acest</w:t>
      </w:r>
      <w:proofErr w:type="spellEnd"/>
      <w:r w:rsidR="00E5700F">
        <w:t xml:space="preserve"> </w:t>
      </w:r>
      <w:proofErr w:type="spellStart"/>
      <w:r w:rsidR="00E5700F">
        <w:t>proiect</w:t>
      </w:r>
      <w:proofErr w:type="spellEnd"/>
      <w:r w:rsidR="00E5700F">
        <w:t xml:space="preserve"> cu </w:t>
      </w:r>
      <w:proofErr w:type="spellStart"/>
      <w:r w:rsidR="00E5700F">
        <w:t>scopul</w:t>
      </w:r>
      <w:proofErr w:type="spellEnd"/>
      <w:r w:rsidR="00E5700F">
        <w:t xml:space="preserve"> de a </w:t>
      </w:r>
      <w:proofErr w:type="spellStart"/>
      <w:r w:rsidR="00E5700F">
        <w:t>putea</w:t>
      </w:r>
      <w:proofErr w:type="spellEnd"/>
      <w:r w:rsidR="00E5700F">
        <w:t xml:space="preserve"> </w:t>
      </w:r>
      <w:proofErr w:type="spellStart"/>
      <w:r w:rsidR="00E5700F">
        <w:t>uda</w:t>
      </w:r>
      <w:proofErr w:type="spellEnd"/>
      <w:r w:rsidR="00E5700F">
        <w:t xml:space="preserve"> </w:t>
      </w:r>
      <w:proofErr w:type="spellStart"/>
      <w:r w:rsidR="00E5700F">
        <w:t>plantele</w:t>
      </w:r>
      <w:proofErr w:type="spellEnd"/>
      <w:r w:rsidR="00E5700F">
        <w:t xml:space="preserve"> de la</w:t>
      </w:r>
      <w:r>
        <w:t xml:space="preserve"> </w:t>
      </w:r>
      <w:proofErr w:type="spellStart"/>
      <w:r>
        <w:t>distanță</w:t>
      </w:r>
      <w:proofErr w:type="spellEnd"/>
      <w:r w:rsidR="00E5700F">
        <w:t xml:space="preserve"> </w:t>
      </w:r>
      <w:proofErr w:type="spellStart"/>
      <w:r w:rsidR="00E5700F">
        <w:t>sau</w:t>
      </w:r>
      <w:proofErr w:type="spellEnd"/>
      <w:r w:rsidR="00E5700F">
        <w:t xml:space="preserve"> automat, </w:t>
      </w:r>
      <w:r>
        <w:t xml:space="preserve">la un </w:t>
      </w:r>
      <w:proofErr w:type="spellStart"/>
      <w:r>
        <w:t>anumit</w:t>
      </w:r>
      <w:proofErr w:type="spellEnd"/>
      <w:r>
        <w:t xml:space="preserve"> interval de </w:t>
      </w:r>
      <w:proofErr w:type="spellStart"/>
      <w:r>
        <w:t>timp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funcț</w:t>
      </w:r>
      <w:r w:rsidR="009C4AF1">
        <w:t>ie</w:t>
      </w:r>
      <w:proofErr w:type="spellEnd"/>
      <w:r w:rsidR="009C4AF1">
        <w:t xml:space="preserve"> de </w:t>
      </w:r>
      <w:proofErr w:type="spellStart"/>
      <w:r w:rsidR="009C4AF1">
        <w:t>umiditatea</w:t>
      </w:r>
      <w:proofErr w:type="spellEnd"/>
      <w:r w:rsidR="009C4AF1">
        <w:t xml:space="preserve"> </w:t>
      </w:r>
      <w:proofErr w:type="spellStart"/>
      <w:r w:rsidR="009C4AF1">
        <w:t>solului</w:t>
      </w:r>
      <w:proofErr w:type="spellEnd"/>
      <w:r w:rsidR="009C4AF1">
        <w:t xml:space="preserve"> </w:t>
      </w:r>
      <w:proofErr w:type="spellStart"/>
      <w:r w:rsidR="009C4AF1">
        <w:t>si</w:t>
      </w:r>
      <w:proofErr w:type="spellEnd"/>
      <w:r w:rsidR="009C4AF1">
        <w:t xml:space="preserve"> de </w:t>
      </w:r>
      <w:proofErr w:type="spellStart"/>
      <w:r w:rsidR="009C4AF1">
        <w:t>ce</w:t>
      </w:r>
      <w:proofErr w:type="spellEnd"/>
      <w:r w:rsidR="009C4AF1">
        <w:t xml:space="preserve"> nu, </w:t>
      </w:r>
      <w:proofErr w:type="spellStart"/>
      <w:r w:rsidR="009C4AF1">
        <w:t>si</w:t>
      </w:r>
      <w:proofErr w:type="spellEnd"/>
      <w:r w:rsidR="009C4AF1">
        <w:t xml:space="preserve"> </w:t>
      </w:r>
      <w:proofErr w:type="spellStart"/>
      <w:r w:rsidR="009C4AF1">
        <w:t>printr</w:t>
      </w:r>
      <w:proofErr w:type="spellEnd"/>
      <w:r w:rsidR="009C4AF1">
        <w:t xml:space="preserve">-o </w:t>
      </w:r>
      <w:proofErr w:type="spellStart"/>
      <w:r w:rsidR="009C4AF1">
        <w:t>simp</w:t>
      </w:r>
      <w:proofErr w:type="spellEnd"/>
      <w:r w:rsidR="009C4AF1">
        <w:rPr>
          <w:lang w:val="ro-RO"/>
        </w:rPr>
        <w:t>lă apăsare a unui buton.</w:t>
      </w:r>
    </w:p>
    <w:p w:rsidR="00834A8E" w:rsidRPr="00834A8E" w:rsidRDefault="00AE20DF" w:rsidP="002D2A17">
      <w:pPr>
        <w:rPr>
          <w:lang w:val="ro-RO"/>
        </w:rPr>
      </w:pPr>
      <w:r>
        <w:rPr>
          <w:lang w:val="ro-RO"/>
        </w:rPr>
        <w:t>Pentru a putea adă</w:t>
      </w:r>
      <w:r w:rsidR="00175EF5">
        <w:rPr>
          <w:lang w:val="ro-RO"/>
        </w:rPr>
        <w:t xml:space="preserve">uga </w:t>
      </w:r>
      <w:r>
        <w:rPr>
          <w:lang w:val="ro-RO"/>
        </w:rPr>
        <w:t>proiectul intr-o carcasă</w:t>
      </w:r>
      <w:r w:rsidR="00B404B9">
        <w:rPr>
          <w:lang w:val="ro-RO"/>
        </w:rPr>
        <w:t>,</w:t>
      </w:r>
      <w:r w:rsidR="00175EF5">
        <w:rPr>
          <w:lang w:val="ro-RO"/>
        </w:rPr>
        <w:t xml:space="preserve"> m-am decis să folosesc două Breadbord-uri pentru a nu înghesui toate componentele pe o singură bază de construcție</w:t>
      </w:r>
      <w:r w:rsidR="00595222">
        <w:rPr>
          <w:lang w:val="ro-RO"/>
        </w:rPr>
        <w:t xml:space="preserve"> (Breadboard)</w:t>
      </w:r>
      <w:r w:rsidR="00175EF5">
        <w:rPr>
          <w:lang w:val="ro-RO"/>
        </w:rPr>
        <w:t>.</w:t>
      </w:r>
      <w:r w:rsidR="00B404B9">
        <w:rPr>
          <w:lang w:val="ro-RO"/>
        </w:rPr>
        <w:t xml:space="preserve"> La un breadboard conectez senzorii iar la celălalt conectez</w:t>
      </w:r>
      <w:r w:rsidR="00991E4D">
        <w:rPr>
          <w:lang w:val="ro-RO"/>
        </w:rPr>
        <w:t xml:space="preserve"> tot ce ține de ieșirea </w:t>
      </w:r>
      <w:r w:rsidR="00BD3134">
        <w:rPr>
          <w:lang w:val="ro-RO"/>
        </w:rPr>
        <w:t xml:space="preserve">datelor (display, led, difuzor), dar si butonul...care transmite date </w:t>
      </w:r>
      <w:r w:rsidR="006C10B0">
        <w:rPr>
          <w:lang w:val="ro-RO"/>
        </w:rPr>
        <w:t>ce</w:t>
      </w:r>
      <w:r w:rsidR="00BD3134">
        <w:rPr>
          <w:lang w:val="ro-RO"/>
        </w:rPr>
        <w:t xml:space="preserve"> urmează să fie procesate de Arduino.</w:t>
      </w:r>
    </w:p>
    <w:p w:rsidR="00C646BB" w:rsidRDefault="00C646BB" w:rsidP="002D2A17"/>
    <w:p w:rsidR="00C646BB" w:rsidRDefault="00C646BB" w:rsidP="00C646BB">
      <w:pPr>
        <w:pStyle w:val="Heading1"/>
      </w:pPr>
    </w:p>
    <w:p w:rsidR="00AE20DF" w:rsidRDefault="00AE20DF" w:rsidP="00AE20DF"/>
    <w:p w:rsidR="00AE20DF" w:rsidRDefault="00AE20DF" w:rsidP="00AE20DF">
      <w:pPr>
        <w:pStyle w:val="Heading1"/>
      </w:pPr>
      <w:proofErr w:type="spellStart"/>
      <w:r>
        <w:lastRenderedPageBreak/>
        <w:t>Realizarea</w:t>
      </w:r>
      <w:proofErr w:type="spellEnd"/>
      <w:r>
        <w:t xml:space="preserve"> </w:t>
      </w:r>
      <w:proofErr w:type="spellStart"/>
      <w:r>
        <w:t>proiectului</w:t>
      </w:r>
      <w:proofErr w:type="spellEnd"/>
    </w:p>
    <w:p w:rsidR="00AE20DF" w:rsidRDefault="00AE20DF" w:rsidP="00AE20DF">
      <w:pPr>
        <w:pStyle w:val="Heading2"/>
        <w:numPr>
          <w:ilvl w:val="0"/>
          <w:numId w:val="19"/>
        </w:numPr>
      </w:pPr>
      <w:r>
        <w:t>Conectarea tuturor componentelor</w:t>
      </w:r>
      <w:r w:rsidR="006B584E">
        <w:t xml:space="preserve"> </w:t>
      </w:r>
    </w:p>
    <w:p w:rsidR="00A112CE" w:rsidRDefault="00550417" w:rsidP="00AE20DF">
      <w:pPr>
        <w:rPr>
          <w:lang w:val="ro-RO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1464310</wp:posOffset>
            </wp:positionH>
            <wp:positionV relativeFrom="margin">
              <wp:posOffset>746125</wp:posOffset>
            </wp:positionV>
            <wp:extent cx="2564130" cy="3918585"/>
            <wp:effectExtent l="8572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zvan Rujoi\AppData\Local\Microsoft\Windows\INetCache\Content.Word\fig 1.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6413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0DF">
        <w:rPr>
          <w:lang w:val="ro-RO"/>
        </w:rPr>
        <w:t xml:space="preserve">Începem cu legarea GND-ului si </w:t>
      </w:r>
      <w:r w:rsidR="0014473F">
        <w:rPr>
          <w:lang w:val="ro-RO"/>
        </w:rPr>
        <w:t>VCC-ului</w:t>
      </w:r>
      <w:r w:rsidR="006B667C">
        <w:rPr>
          <w:lang w:val="ro-RO"/>
        </w:rPr>
        <w:t xml:space="preserve"> (5V în cazul nostru)</w:t>
      </w:r>
      <w:r w:rsidR="0014473F">
        <w:rPr>
          <w:lang w:val="ro-RO"/>
        </w:rPr>
        <w:t xml:space="preserve"> </w:t>
      </w:r>
      <w:r w:rsidR="00AE20DF">
        <w:rPr>
          <w:lang w:val="ro-RO"/>
        </w:rPr>
        <w:t>la primul breadboard.</w:t>
      </w:r>
      <w:r w:rsidR="0014473F">
        <w:rPr>
          <w:lang w:val="ro-RO"/>
        </w:rPr>
        <w:t xml:space="preserve"> Pe tot parcusul</w:t>
      </w:r>
      <w:r w:rsidR="00DC76C3">
        <w:rPr>
          <w:lang w:val="ro-RO"/>
        </w:rPr>
        <w:t xml:space="preserve"> proiectului am folosit acealeaș</w:t>
      </w:r>
      <w:r w:rsidR="0014473F">
        <w:rPr>
          <w:lang w:val="ro-RO"/>
        </w:rPr>
        <w:t xml:space="preserve">i culori pentru GND si </w:t>
      </w:r>
      <w:r w:rsidR="00A112CE">
        <w:rPr>
          <w:lang w:val="ro-RO"/>
        </w:rPr>
        <w:t xml:space="preserve">VCC, mai exact negru </w:t>
      </w:r>
      <w:r w:rsidR="0014473F">
        <w:rPr>
          <w:lang w:val="ro-RO"/>
        </w:rPr>
        <w:t>spectiv roșu.</w:t>
      </w:r>
    </w:p>
    <w:p w:rsidR="00AE20DF" w:rsidRDefault="00A112CE" w:rsidP="00AE20DF">
      <w:pPr>
        <w:rPr>
          <w:lang w:val="ro-RO"/>
        </w:rPr>
      </w:pPr>
      <w:r w:rsidRPr="00A112CE">
        <w:rPr>
          <w:lang w:val="ro-RO"/>
        </w:rPr>
        <w:t xml:space="preserve"> </w:t>
      </w: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A27EF4" w:rsidP="00AE20DF">
      <w:pPr>
        <w:rPr>
          <w:lang w:val="ro-RO"/>
        </w:rPr>
      </w:pPr>
    </w:p>
    <w:p w:rsidR="00A27EF4" w:rsidRDefault="002A535B" w:rsidP="00AE20DF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633A11" wp14:editId="15B77492">
                <wp:simplePos x="0" y="0"/>
                <wp:positionH relativeFrom="margin">
                  <wp:align>center</wp:align>
                </wp:positionH>
                <wp:positionV relativeFrom="paragraph">
                  <wp:posOffset>95592</wp:posOffset>
                </wp:positionV>
                <wp:extent cx="4206240" cy="205105"/>
                <wp:effectExtent l="0" t="0" r="3810" b="444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6240" cy="205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112CE" w:rsidRPr="00A112CE" w:rsidRDefault="00E11740" w:rsidP="00A112CE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633A1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7.55pt;width:331.2pt;height:16.1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" stroked="f">
                <v:textbox inset="0,0,0,0">
                  <w:txbxContent>
                    <w:p w:rsidR="00A112CE" w:rsidRPr="00A112CE" w:rsidRDefault="00E11740" w:rsidP="00A112CE">
                      <w:pPr>
                        <w:pStyle w:val="Caption"/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1.0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12CB0" w:rsidRDefault="00000256" w:rsidP="00AE20DF">
      <w:pPr>
        <w:rPr>
          <w:lang w:val="ro-RO"/>
        </w:rPr>
      </w:pPr>
      <w:r>
        <w:rPr>
          <w:lang w:val="ro-RO"/>
        </w:rPr>
        <w:t>O să continuăm cu adăugarea senzorilor (la primul breadboard).</w:t>
      </w:r>
    </w:p>
    <w:p w:rsidR="00A27EF4" w:rsidRPr="00F12CB0" w:rsidRDefault="00D933A3" w:rsidP="00AE20DF">
      <w:pPr>
        <w:rPr>
          <w:lang w:val="ro-RO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57.4pt;margin-top:406.1pt;width:317.45pt;height:183.25pt;z-index:251665408;mso-position-horizontal-relative:margin;mso-position-vertical-relative:margin">
            <v:imagedata r:id="rId10" o:title="fig 1" croptop="175f" cropbottom="24314f" cropleft="104f" cropright="15525f"/>
            <w10:wrap type="square" anchorx="margin" anchory="margin"/>
          </v:shape>
        </w:pict>
      </w:r>
      <w:r w:rsidR="00F12CB0">
        <w:rPr>
          <w:lang w:val="ro-RO"/>
        </w:rPr>
        <w:t>Conectăm</w:t>
      </w:r>
      <w:r w:rsidR="00A27EF4">
        <w:rPr>
          <w:lang w:val="ro-RO"/>
        </w:rPr>
        <w:t xml:space="preserve"> senzorul DHT11. Acesta are 3 pini</w:t>
      </w:r>
      <w:r w:rsidR="00A27EF4" w:rsidRPr="00E11740">
        <w:rPr>
          <w:lang w:val="ro-RO"/>
        </w:rPr>
        <w:t>: GND, VCC si S. Primii doi pini se conectează la fel ca</w:t>
      </w:r>
      <w:r w:rsidR="00000256" w:rsidRPr="00E11740">
        <w:rPr>
          <w:lang w:val="ro-RO"/>
        </w:rPr>
        <w:t xml:space="preserve"> în cazul breadboard-ului iar pinul S, cel care transmite datele către Arduino se conectează la pinul Digital nr. 2 de pe Arduino</w:t>
      </w:r>
      <w:r w:rsidR="007D0ABE" w:rsidRPr="00E11740">
        <w:rPr>
          <w:lang w:val="ro-RO"/>
        </w:rPr>
        <w:t xml:space="preserve"> (cablul alb)</w:t>
      </w:r>
      <w:r w:rsidR="00000256" w:rsidRPr="00E11740">
        <w:rPr>
          <w:lang w:val="ro-RO"/>
        </w:rPr>
        <w:t>.</w:t>
      </w:r>
    </w:p>
    <w:p w:rsidR="00000256" w:rsidRPr="00A27EF4" w:rsidRDefault="00000256" w:rsidP="00AE20DF">
      <w:pPr>
        <w:rPr>
          <w:lang w:val="ro-RO"/>
        </w:rPr>
      </w:pPr>
    </w:p>
    <w:p w:rsidR="002A535B" w:rsidRDefault="002A535B" w:rsidP="00A112CE">
      <w:pPr>
        <w:rPr>
          <w:lang w:val="ro-RO"/>
        </w:rPr>
      </w:pPr>
    </w:p>
    <w:p w:rsidR="002A535B" w:rsidRDefault="002A535B" w:rsidP="00A112CE">
      <w:pPr>
        <w:rPr>
          <w:lang w:val="ro-RO"/>
        </w:rPr>
      </w:pPr>
    </w:p>
    <w:p w:rsidR="002A535B" w:rsidRDefault="002A535B" w:rsidP="00A112CE">
      <w:pPr>
        <w:rPr>
          <w:lang w:val="ro-RO"/>
        </w:rPr>
      </w:pPr>
    </w:p>
    <w:p w:rsidR="002A535B" w:rsidRDefault="002A535B" w:rsidP="00A112CE">
      <w:pPr>
        <w:rPr>
          <w:lang w:val="ro-RO"/>
        </w:rPr>
      </w:pPr>
    </w:p>
    <w:p w:rsidR="00A112CE" w:rsidRDefault="00A112CE" w:rsidP="00A112CE">
      <w:pPr>
        <w:rPr>
          <w:lang w:val="ro-RO"/>
        </w:rPr>
      </w:pPr>
    </w:p>
    <w:p w:rsidR="00DB16B6" w:rsidRDefault="00DB16B6" w:rsidP="00A112CE">
      <w:pPr>
        <w:rPr>
          <w:lang w:val="ro-RO"/>
        </w:rPr>
      </w:pPr>
    </w:p>
    <w:p w:rsidR="00DB16B6" w:rsidRDefault="001752C1" w:rsidP="00A112CE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2A12C1" wp14:editId="171E3A73">
                <wp:simplePos x="0" y="0"/>
                <wp:positionH relativeFrom="margin">
                  <wp:align>center</wp:align>
                </wp:positionH>
                <wp:positionV relativeFrom="paragraph">
                  <wp:posOffset>191183</wp:posOffset>
                </wp:positionV>
                <wp:extent cx="2707640" cy="19304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640" cy="193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11740" w:rsidRPr="00E11740" w:rsidRDefault="00E11740" w:rsidP="00E11740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Figura 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A12C1" id="Text Box 9" o:spid="_x0000_s1027" type="#_x0000_t202" style="position:absolute;margin-left:0;margin-top:15.05pt;width:213.2pt;height:15.2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" stroked="f">
                <v:textbox inset="0,0,0,0">
                  <w:txbxContent>
                    <w:p w:rsidR="00E11740" w:rsidRPr="00E11740" w:rsidRDefault="00E11740" w:rsidP="00E11740">
                      <w:pPr>
                        <w:pStyle w:val="Caption"/>
                        <w:jc w:val="center"/>
                        <w:rPr>
                          <w:noProof/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Figura 1.1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B16B6" w:rsidRDefault="00DB16B6" w:rsidP="00A112CE">
      <w:pPr>
        <w:rPr>
          <w:lang w:val="ro-RO"/>
        </w:rPr>
      </w:pPr>
    </w:p>
    <w:p w:rsidR="00DB16B6" w:rsidRDefault="001752C1" w:rsidP="00A112CE">
      <w:pPr>
        <w:rPr>
          <w:lang w:val="ro-RO"/>
        </w:rPr>
      </w:pPr>
      <w:r>
        <w:rPr>
          <w:lang w:val="ro-RO"/>
        </w:rPr>
        <w:lastRenderedPageBreak/>
        <w:t>Conectăm buzzer-ul. Acesta are doar 2 pini: GND și VCC.</w:t>
      </w:r>
      <w:r w:rsidR="00CE4D0C">
        <w:rPr>
          <w:lang w:val="ro-RO"/>
        </w:rPr>
        <w:t xml:space="preserve"> Pentru a putea controla când să</w:t>
      </w:r>
      <w:r>
        <w:rPr>
          <w:lang w:val="ro-RO"/>
        </w:rPr>
        <w:t xml:space="preserve"> pornească, o să conectăm VCC-ul la pinul Digital nr. 6</w:t>
      </w:r>
      <w:r w:rsidR="00E57ACF">
        <w:rPr>
          <w:lang w:val="ro-RO"/>
        </w:rPr>
        <w:t xml:space="preserve"> astfel: conectăm VCC-ul la un pin de pe Breadboard</w:t>
      </w:r>
      <w:r w:rsidR="004264F5">
        <w:rPr>
          <w:lang w:val="ro-RO"/>
        </w:rPr>
        <w:t xml:space="preserve"> iar la un pin aflat pe aceeași linie, conectăm un alt cablu care o sa meargă la pinul Digital nr. 6.</w:t>
      </w:r>
    </w:p>
    <w:p w:rsidR="00E83694" w:rsidRDefault="00D933A3" w:rsidP="00A112CE">
      <w:pPr>
        <w:rPr>
          <w:lang w:val="ro-RO"/>
        </w:rPr>
      </w:pPr>
      <w:r>
        <w:rPr>
          <w:noProof/>
        </w:rPr>
        <w:pict>
          <v:shape id="_x0000_s1030" type="#_x0000_t75" style="position:absolute;margin-left:108.45pt;margin-top:83.3pt;width:214.65pt;height:224.45pt;z-index:251671552;mso-position-horizontal-relative:margin;mso-position-vertical-relative:margin">
            <v:imagedata r:id="rId11" o:title="fig 1" croptop="-536f" cropbottom="23875f" cropleft="14824f" cropright="12905f"/>
            <w10:wrap type="square" anchorx="margin" anchory="margin"/>
          </v:shape>
        </w:pict>
      </w:r>
      <w:r w:rsidR="00E83694">
        <w:rPr>
          <w:lang w:val="ro-RO"/>
        </w:rPr>
        <w:t>GND-ul o să-l conectăm folosind o rezistență de</w:t>
      </w:r>
      <w:r w:rsidR="00907C6B">
        <w:rPr>
          <w:lang w:val="ro-RO"/>
        </w:rPr>
        <w:t xml:space="preserve"> 218</w:t>
      </w:r>
      <w:r w:rsidR="00E83694">
        <w:rPr>
          <w:lang w:val="ro-RO"/>
        </w:rPr>
        <w:t xml:space="preserve"> ohm.</w:t>
      </w:r>
    </w:p>
    <w:p w:rsidR="000A7EED" w:rsidRDefault="000A7EED" w:rsidP="00A112CE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D60469" wp14:editId="55740FAD">
                <wp:simplePos x="0" y="0"/>
                <wp:positionH relativeFrom="margin">
                  <wp:align>center</wp:align>
                </wp:positionH>
                <wp:positionV relativeFrom="paragraph">
                  <wp:posOffset>2848610</wp:posOffset>
                </wp:positionV>
                <wp:extent cx="2726055" cy="163830"/>
                <wp:effectExtent l="0" t="0" r="0" b="762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055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A7EED" w:rsidRPr="000A7EED" w:rsidRDefault="000A7EED" w:rsidP="000A7EED">
                            <w:pPr>
                              <w:pStyle w:val="Caption"/>
                              <w:jc w:val="center"/>
                            </w:pPr>
                            <w:r w:rsidRPr="000A7EED">
                              <w:t>Figur</w:t>
                            </w:r>
                            <w:r w:rsidR="001354EB">
                              <w:t>a</w:t>
                            </w:r>
                            <w:r w:rsidRPr="000A7EED">
                              <w:t xml:space="preserve"> </w:t>
                            </w:r>
                            <w:r w:rsidR="00FE6461">
                              <w:fldChar w:fldCharType="begin"/>
                            </w:r>
                            <w:r w:rsidR="00FE6461">
                              <w:instrText xml:space="preserve"> SEQ Figure \* ARABIC </w:instrText>
                            </w:r>
                            <w:r w:rsidR="00FE6461">
                              <w:fldChar w:fldCharType="separate"/>
                            </w:r>
                            <w:r w:rsidRPr="000A7EED">
                              <w:t>1</w:t>
                            </w:r>
                            <w:r w:rsidR="00FE6461">
                              <w:fldChar w:fldCharType="end"/>
                            </w:r>
                            <w: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60469" id="Text Box 1" o:spid="_x0000_s1028" type="#_x0000_t202" style="position:absolute;margin-left:0;margin-top:224.3pt;width:214.65pt;height:12.9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" stroked="f">
                <v:textbox inset="0,0,0,0">
                  <w:txbxContent>
                    <w:p w:rsidR="000A7EED" w:rsidRPr="000A7EED" w:rsidRDefault="000A7EED" w:rsidP="000A7EED">
                      <w:pPr>
                        <w:pStyle w:val="Caption"/>
                        <w:jc w:val="center"/>
                      </w:pPr>
                      <w:r w:rsidRPr="000A7EED">
                        <w:t>Figur</w:t>
                      </w:r>
                      <w:r w:rsidR="001354EB">
                        <w:t>a</w:t>
                      </w:r>
                      <w:r w:rsidRPr="000A7EED">
                        <w:t xml:space="preserve"> </w:t>
                      </w:r>
                      <w:r w:rsidR="00FE6461">
                        <w:fldChar w:fldCharType="begin"/>
                      </w:r>
                      <w:r w:rsidR="00FE6461">
                        <w:instrText xml:space="preserve"> SEQ Figure \* ARABIC </w:instrText>
                      </w:r>
                      <w:r w:rsidR="00FE6461">
                        <w:fldChar w:fldCharType="separate"/>
                      </w:r>
                      <w:r w:rsidRPr="000A7EED">
                        <w:t>1</w:t>
                      </w:r>
                      <w:r w:rsidR="00FE6461">
                        <w:fldChar w:fldCharType="end"/>
                      </w:r>
                      <w:r>
                        <w:t>.2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9C7418" w:rsidP="00A112CE">
      <w:pPr>
        <w:rPr>
          <w:lang w:val="ro-RO"/>
        </w:rPr>
      </w:pPr>
    </w:p>
    <w:p w:rsidR="009C7418" w:rsidRDefault="00AB3F02" w:rsidP="00A112CE">
      <w:pPr>
        <w:rPr>
          <w:lang w:val="ro-RO"/>
        </w:rPr>
      </w:pPr>
      <w:r>
        <w:rPr>
          <w:lang w:val="ro-RO"/>
        </w:rPr>
        <w:t xml:space="preserve">Senzorul de umiditate a solului are 4 pini. VCC-ul si GND-ul se conecteaza la breadboard iar pinul de semnal (eu am ales pinul </w:t>
      </w:r>
      <w:r w:rsidR="00447E05">
        <w:rPr>
          <w:lang w:val="ro-RO"/>
        </w:rPr>
        <w:t>pentru semnal Analog) il conectez la pinul A0 de pe Arduino.</w:t>
      </w:r>
    </w:p>
    <w:p w:rsidR="00890BE4" w:rsidRDefault="0033630B" w:rsidP="00A112CE">
      <w:pPr>
        <w:rPr>
          <w:lang w:val="ro-RO"/>
        </w:rPr>
      </w:pPr>
      <w:r>
        <w:rPr>
          <w:lang w:val="ro-RO"/>
        </w:rPr>
        <w:t>Pompa de apă trebuie conectată folosind un releu si un adaptor de 12V. Am putea să conectăm pompa direct la breadboard, dar nu are suficientă putere pentru a putea trage apa.</w:t>
      </w:r>
      <w:r w:rsidR="003754EB">
        <w:rPr>
          <w:lang w:val="ro-RO"/>
        </w:rPr>
        <w:t xml:space="preserve"> </w:t>
      </w:r>
    </w:p>
    <w:p w:rsidR="0033630B" w:rsidRDefault="003754EB" w:rsidP="00A112CE">
      <w:pPr>
        <w:rPr>
          <w:lang w:val="ro-RO"/>
        </w:rPr>
      </w:pPr>
      <w:r>
        <w:rPr>
          <w:lang w:val="ro-RO"/>
        </w:rPr>
        <w:t>Eu am avut un adaptor de la o mașină de tuns veche și nu a mai fost nevoie sa tai mufa de la adaptor</w:t>
      </w:r>
      <w:r w:rsidR="00890BE4">
        <w:rPr>
          <w:lang w:val="ro-RO"/>
        </w:rPr>
        <w:t xml:space="preserve"> pentru a putea conecta pompa</w:t>
      </w:r>
      <w:r>
        <w:rPr>
          <w:lang w:val="ro-RO"/>
        </w:rPr>
        <w:t>.</w:t>
      </w:r>
      <w:r w:rsidR="00890BE4">
        <w:rPr>
          <w:lang w:val="ro-RO"/>
        </w:rPr>
        <w:t xml:space="preserve"> Dacă tai mufa, ai nevoie si de un voltmetru pentru a afla care fir de + si care e -.</w:t>
      </w:r>
      <w:r>
        <w:rPr>
          <w:lang w:val="ro-RO"/>
        </w:rPr>
        <w:t xml:space="preserve"> Dacă nu a</w:t>
      </w:r>
      <w:r w:rsidR="005C6602">
        <w:rPr>
          <w:lang w:val="ro-RO"/>
        </w:rPr>
        <w:t>ș</w:t>
      </w:r>
      <w:r>
        <w:rPr>
          <w:lang w:val="ro-RO"/>
        </w:rPr>
        <w:t xml:space="preserve"> fi folosit adaptorul, conectam GND-ul la o bornă de la pompa de apă iar VCC-ul il conectam la pinul din mijloc de la releu.</w:t>
      </w:r>
      <w:r w:rsidR="00A07ECA">
        <w:rPr>
          <w:lang w:val="ro-RO"/>
        </w:rPr>
        <w:t xml:space="preserve"> De la borna care a rămas liberă la pompă</w:t>
      </w:r>
      <w:r w:rsidR="005C6602">
        <w:rPr>
          <w:lang w:val="ro-RO"/>
        </w:rPr>
        <w:t>, tră</w:t>
      </w:r>
      <w:r w:rsidR="00A07ECA">
        <w:rPr>
          <w:lang w:val="ro-RO"/>
        </w:rPr>
        <w:t>gem un fir la primul pin de</w:t>
      </w:r>
      <w:r w:rsidR="00890BE4">
        <w:rPr>
          <w:lang w:val="ro-RO"/>
        </w:rPr>
        <w:t xml:space="preserve"> la releu, mai exact la pinul N0</w:t>
      </w:r>
      <w:r w:rsidR="00A07ECA">
        <w:rPr>
          <w:lang w:val="ro-RO"/>
        </w:rPr>
        <w:t>.</w:t>
      </w:r>
    </w:p>
    <w:p w:rsidR="005C6602" w:rsidRDefault="005C6602" w:rsidP="00A112CE">
      <w:r>
        <w:rPr>
          <w:lang w:val="ro-RO"/>
        </w:rPr>
        <w:t xml:space="preserve">Acum urmează să conectăm releul la Arduino. De data aceasta am conectat releul direct la Arduino pentru că l-am conectat la breadboard dar apoi nu imi mai mergea display-ul. VCC-ul l-am conectat la 3.3V, GND-ul la GND </w:t>
      </w:r>
      <w:r>
        <w:sym w:font="Wingdings" w:char="F04A"/>
      </w:r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pinul</w:t>
      </w:r>
      <w:proofErr w:type="spellEnd"/>
      <w:r>
        <w:t xml:space="preserve"> S</w:t>
      </w:r>
      <w:r w:rsidR="006B584E">
        <w:t xml:space="preserve"> </w:t>
      </w:r>
      <w:r>
        <w:t xml:space="preserve">(de la Signal) l-am </w:t>
      </w:r>
      <w:proofErr w:type="spellStart"/>
      <w:r>
        <w:t>conectat</w:t>
      </w:r>
      <w:proofErr w:type="spellEnd"/>
      <w:r>
        <w:t xml:space="preserve"> la </w:t>
      </w:r>
      <w:proofErr w:type="spellStart"/>
      <w:r>
        <w:t>pinul</w:t>
      </w:r>
      <w:proofErr w:type="spellEnd"/>
      <w:r>
        <w:t xml:space="preserve"> Digital </w:t>
      </w:r>
      <w:proofErr w:type="spellStart"/>
      <w:r>
        <w:t>nr</w:t>
      </w:r>
      <w:proofErr w:type="spellEnd"/>
      <w:r>
        <w:t>. 4.</w:t>
      </w:r>
    </w:p>
    <w:p w:rsidR="003817A9" w:rsidRDefault="00BF0635" w:rsidP="003817A9">
      <w:pPr>
        <w:keepNext/>
        <w:jc w:val="center"/>
        <w:rPr>
          <w:lang w:val="ro-RO"/>
        </w:rPr>
      </w:pPr>
      <w:r>
        <w:rPr>
          <w:lang w:val="ro-RO"/>
        </w:rPr>
        <w:lastRenderedPageBreak/>
        <w:pict>
          <v:shape id="_x0000_i1025" type="#_x0000_t75" style="width:240.6pt;height:136.8pt">
            <v:imagedata r:id="rId12" o:title="fig 1" croptop="29350f" cropleft="26356f" cropright="2594f"/>
          </v:shape>
        </w:pict>
      </w:r>
    </w:p>
    <w:p w:rsidR="006B584E" w:rsidRPr="003817A9" w:rsidRDefault="006B584E" w:rsidP="003817A9">
      <w:pPr>
        <w:keepNext/>
        <w:jc w:val="center"/>
      </w:pPr>
      <w:proofErr w:type="spellStart"/>
      <w:r>
        <w:t>Figura</w:t>
      </w:r>
      <w:proofErr w:type="spellEnd"/>
      <w:r>
        <w:t xml:space="preserve"> </w:t>
      </w:r>
      <w:r w:rsidR="00FE6461">
        <w:fldChar w:fldCharType="begin"/>
      </w:r>
      <w:r w:rsidR="00FE6461">
        <w:instrText xml:space="preserve"> SEQ Figură \* ARABIC </w:instrText>
      </w:r>
      <w:r w:rsidR="00FE6461">
        <w:fldChar w:fldCharType="separate"/>
      </w:r>
      <w:r w:rsidR="00251FAB">
        <w:rPr>
          <w:noProof/>
        </w:rPr>
        <w:t>1</w:t>
      </w:r>
      <w:r w:rsidR="00FE6461">
        <w:rPr>
          <w:noProof/>
        </w:rPr>
        <w:fldChar w:fldCharType="end"/>
      </w:r>
      <w:r>
        <w:t>.3</w:t>
      </w:r>
    </w:p>
    <w:p w:rsidR="003817A9" w:rsidRDefault="003817A9" w:rsidP="00A112CE">
      <w:pPr>
        <w:rPr>
          <w:lang w:val="ro-RO"/>
        </w:rPr>
      </w:pPr>
    </w:p>
    <w:p w:rsidR="002E5ED3" w:rsidRDefault="006B584E" w:rsidP="00A112CE">
      <w:pPr>
        <w:rPr>
          <w:lang w:val="ro-RO"/>
        </w:rPr>
      </w:pPr>
      <w:r>
        <w:rPr>
          <w:lang w:val="ro-RO"/>
        </w:rPr>
        <w:t>Acum urmează să ne apucăm de cel de al doilea breadboard.</w:t>
      </w:r>
      <w:r w:rsidR="003817A9">
        <w:rPr>
          <w:lang w:val="ro-RO"/>
        </w:rPr>
        <w:t xml:space="preserve"> </w:t>
      </w:r>
      <w:r w:rsidR="003817A9">
        <w:rPr>
          <w:lang w:val="ro-RO"/>
        </w:rPr>
        <w:br/>
        <w:t>O să începem cu conectarea display-ului de Nokia 51</w:t>
      </w:r>
      <w:r w:rsidR="001B70DE">
        <w:rPr>
          <w:lang w:val="ro-RO"/>
        </w:rPr>
        <w:t xml:space="preserve">10. Display-ul are 8 pini. VCC-ul si GND-ul se conectează ca până acum. </w:t>
      </w:r>
      <w:r w:rsidR="001D6421">
        <w:rPr>
          <w:lang w:val="ro-RO"/>
        </w:rPr>
        <w:t>Aproape toate</w:t>
      </w:r>
      <w:r w:rsidR="001B70DE">
        <w:rPr>
          <w:lang w:val="ro-RO"/>
        </w:rPr>
        <w:t xml:space="preserve"> legăturile le-am făcut folosind primul breadboard pentru a putea manipula cât mai ușor breadboardul cu display-ul, butonul etc.. </w:t>
      </w:r>
      <w:r w:rsidR="00932B9C">
        <w:rPr>
          <w:lang w:val="ro-RO"/>
        </w:rPr>
        <w:t xml:space="preserve"> Backlight-ul l-am conectat tot la GND, d</w:t>
      </w:r>
      <w:r w:rsidR="00635875">
        <w:rPr>
          <w:lang w:val="ro-RO"/>
        </w:rPr>
        <w:t>ar folosind o rezistență de 10kohm</w:t>
      </w:r>
      <w:r w:rsidR="00932B9C">
        <w:rPr>
          <w:lang w:val="ro-RO"/>
        </w:rPr>
        <w:t>.</w:t>
      </w:r>
      <w:r w:rsidR="002E5ED3">
        <w:rPr>
          <w:lang w:val="ro-RO"/>
        </w:rPr>
        <w:t xml:space="preserve"> Restul pinilor i-am conectat ca în desenul următor.</w:t>
      </w:r>
    </w:p>
    <w:p w:rsidR="00411036" w:rsidRDefault="00BF0635" w:rsidP="00411036">
      <w:pPr>
        <w:keepNext/>
        <w:jc w:val="center"/>
      </w:pPr>
      <w:r>
        <w:rPr>
          <w:lang w:val="ro-RO"/>
        </w:rPr>
        <w:pict>
          <v:shape id="_x0000_i1026" type="#_x0000_t75" style="width:165pt;height:268.2pt">
            <v:imagedata r:id="rId13" o:title="fig 1" croptop="-602f" cropbottom="16426f" cropleft="17525f" cropright="22952f"/>
          </v:shape>
        </w:pict>
      </w:r>
    </w:p>
    <w:p w:rsidR="00384FDF" w:rsidRPr="003817A9" w:rsidRDefault="00411036" w:rsidP="00411036">
      <w:pPr>
        <w:pStyle w:val="Caption"/>
        <w:jc w:val="center"/>
        <w:rPr>
          <w:lang w:val="ro-RO"/>
        </w:rPr>
      </w:pPr>
      <w:proofErr w:type="spellStart"/>
      <w:r>
        <w:t>Figura</w:t>
      </w:r>
      <w:proofErr w:type="spellEnd"/>
      <w:r>
        <w:t xml:space="preserve"> 1.4</w:t>
      </w:r>
    </w:p>
    <w:p w:rsidR="006B584E" w:rsidRDefault="006B584E" w:rsidP="00A112CE">
      <w:pPr>
        <w:rPr>
          <w:lang w:val="ro-RO"/>
        </w:rPr>
      </w:pPr>
    </w:p>
    <w:p w:rsidR="00C02630" w:rsidRDefault="00C02630" w:rsidP="00A112CE">
      <w:pPr>
        <w:rPr>
          <w:lang w:val="ro-RO"/>
        </w:rPr>
      </w:pPr>
      <w:r>
        <w:rPr>
          <w:lang w:val="ro-RO"/>
        </w:rPr>
        <w:lastRenderedPageBreak/>
        <w:t>Mai adăugăm un led, eu am ales unul roșu și un buton de la care pornim manual pompa.</w:t>
      </w:r>
    </w:p>
    <w:p w:rsidR="00C02630" w:rsidRDefault="00C02630" w:rsidP="00A112CE">
      <w:pPr>
        <w:rPr>
          <w:lang w:val="ro-RO"/>
        </w:rPr>
      </w:pPr>
      <w:r>
        <w:rPr>
          <w:lang w:val="ro-RO"/>
        </w:rPr>
        <w:t>Led-ul îl conectăm foarte ușor. Catodul (piciorușul mai scurt) îl conectăm la GND. Anodul (piciorușul mai lung) il conectăm la pinul Digital nr. 7, prin intermediul breadboardului 1 dar si la VCC, de data ace</w:t>
      </w:r>
      <w:r w:rsidR="0070554F">
        <w:rPr>
          <w:lang w:val="ro-RO"/>
        </w:rPr>
        <w:t>asta folosind o rezistență de 20</w:t>
      </w:r>
      <w:r w:rsidR="007705C6">
        <w:rPr>
          <w:lang w:val="ro-RO"/>
        </w:rPr>
        <w:t>0</w:t>
      </w:r>
      <w:r w:rsidR="003345C9">
        <w:rPr>
          <w:lang w:val="ro-RO"/>
        </w:rPr>
        <w:t xml:space="preserve"> </w:t>
      </w:r>
      <w:r>
        <w:rPr>
          <w:lang w:val="ro-RO"/>
        </w:rPr>
        <w:t xml:space="preserve">ohm </w:t>
      </w:r>
      <w:r w:rsidR="00F634C9">
        <w:rPr>
          <w:lang w:val="ro-RO"/>
        </w:rPr>
        <w:t>pentru a nu-l ard</w:t>
      </w:r>
      <w:r w:rsidR="007F5463">
        <w:rPr>
          <w:lang w:val="ro-RO"/>
        </w:rPr>
        <w:t>e. Led-ul de 5</w:t>
      </w:r>
      <w:r w:rsidR="00510443">
        <w:rPr>
          <w:lang w:val="ro-RO"/>
        </w:rPr>
        <w:t>mm funcționează</w:t>
      </w:r>
      <w:r w:rsidR="00DE0088">
        <w:rPr>
          <w:lang w:val="ro-RO"/>
        </w:rPr>
        <w:t xml:space="preserve"> la un voltaj intre</w:t>
      </w:r>
      <w:r w:rsidR="002B6061">
        <w:rPr>
          <w:lang w:val="ro-RO"/>
        </w:rPr>
        <w:t xml:space="preserve"> 1.8V</w:t>
      </w:r>
      <w:r w:rsidR="00DE0088">
        <w:rPr>
          <w:lang w:val="ro-RO"/>
        </w:rPr>
        <w:t xml:space="preserve"> si 2.4V</w:t>
      </w:r>
      <w:r w:rsidR="002B6061">
        <w:rPr>
          <w:lang w:val="ro-RO"/>
        </w:rPr>
        <w:t xml:space="preserve">. Noi având breadboardul conectat la </w:t>
      </w:r>
      <w:r w:rsidR="00BD1842">
        <w:rPr>
          <w:lang w:val="ro-RO"/>
        </w:rPr>
        <w:t>5V, avem nevoie de o rezistență pentru a limita cantitatea de curent care trece prin el si astfel prelungindui durata de viață</w:t>
      </w:r>
      <w:r w:rsidR="00DE0088">
        <w:rPr>
          <w:lang w:val="ro-RO"/>
        </w:rPr>
        <w:t xml:space="preserve"> (cu această rezistență am </w:t>
      </w:r>
      <w:r w:rsidR="006A3ACA">
        <w:rPr>
          <w:lang w:val="ro-RO"/>
        </w:rPr>
        <w:t xml:space="preserve">pe led </w:t>
      </w:r>
      <w:r w:rsidR="00DE0088">
        <w:rPr>
          <w:lang w:val="ro-RO"/>
        </w:rPr>
        <w:t xml:space="preserve">o tensiune </w:t>
      </w:r>
      <w:r w:rsidR="006A3ACA">
        <w:rPr>
          <w:lang w:val="ro-RO"/>
        </w:rPr>
        <w:t>de 1.9</w:t>
      </w:r>
      <w:r w:rsidR="00DE0088">
        <w:rPr>
          <w:lang w:val="ro-RO"/>
        </w:rPr>
        <w:t>3V)</w:t>
      </w:r>
      <w:r w:rsidR="002C39AC">
        <w:rPr>
          <w:lang w:val="ro-RO"/>
        </w:rPr>
        <w:t xml:space="preserve">. </w:t>
      </w:r>
    </w:p>
    <w:p w:rsidR="00406987" w:rsidRDefault="00406987" w:rsidP="00A112CE">
      <w:pPr>
        <w:rPr>
          <w:lang w:val="ro-RO"/>
        </w:rPr>
      </w:pPr>
      <w:r>
        <w:rPr>
          <w:lang w:val="ro-RO"/>
        </w:rPr>
        <w:t>Butonul l-am conectat la GND cu o rezistență de 10kohm</w:t>
      </w:r>
      <w:r w:rsidR="00AF6BA4">
        <w:rPr>
          <w:lang w:val="ro-RO"/>
        </w:rPr>
        <w:t xml:space="preserve"> pentru a nu prelua orice impuls mic de curent</w:t>
      </w:r>
      <w:r w:rsidR="00967FE1">
        <w:rPr>
          <w:lang w:val="ro-RO"/>
        </w:rPr>
        <w:t xml:space="preserve"> care ar fi pornit pompa de apă</w:t>
      </w:r>
      <w:r w:rsidR="00AF6BA4">
        <w:rPr>
          <w:lang w:val="ro-RO"/>
        </w:rPr>
        <w:t>.</w:t>
      </w:r>
      <w:r w:rsidR="00A957C4">
        <w:rPr>
          <w:lang w:val="ro-RO"/>
        </w:rPr>
        <w:t xml:space="preserve"> De la același pin al butonului, am dus un fir la pinul D</w:t>
      </w:r>
      <w:r w:rsidR="005B44DF">
        <w:rPr>
          <w:lang w:val="ro-RO"/>
        </w:rPr>
        <w:t>igital nr. 5.</w:t>
      </w:r>
    </w:p>
    <w:p w:rsidR="00E804ED" w:rsidRDefault="00E804ED" w:rsidP="00A112CE">
      <w:pPr>
        <w:rPr>
          <w:lang w:val="ro-RO"/>
        </w:rPr>
      </w:pPr>
      <w:r>
        <w:rPr>
          <w:lang w:val="ro-RO"/>
        </w:rPr>
        <w:t>Ultima componentă care trebuie conectată e modulul wifi NodeMcu V3</w:t>
      </w:r>
      <w:r w:rsidR="00CC4499">
        <w:rPr>
          <w:lang w:val="ro-RO"/>
        </w:rPr>
        <w:t>, cu ajutorul căruia o să pornim pompa de apă prin wifi sau, dacă reușesc</w:t>
      </w:r>
      <w:r w:rsidR="00214090">
        <w:rPr>
          <w:lang w:val="ro-RO"/>
        </w:rPr>
        <w:t xml:space="preserve"> să configurez router-ul</w:t>
      </w:r>
      <w:r w:rsidR="00CC4499">
        <w:rPr>
          <w:lang w:val="ro-RO"/>
        </w:rPr>
        <w:t>, de oriunde din lume</w:t>
      </w:r>
      <w:r>
        <w:rPr>
          <w:lang w:val="ro-RO"/>
        </w:rPr>
        <w:t>.</w:t>
      </w:r>
      <w:r w:rsidR="00836AB6">
        <w:rPr>
          <w:lang w:val="ro-RO"/>
        </w:rPr>
        <w:t xml:space="preserve"> Il conectăm la VCC folosind pinul VIN de pe modul, din care ducem un fir la + ul de pe breadboard</w:t>
      </w:r>
      <w:r w:rsidR="004109DA">
        <w:rPr>
          <w:lang w:val="ro-RO"/>
        </w:rPr>
        <w:t>, iar GND-ul la – ul de pe breadboard</w:t>
      </w:r>
      <w:r w:rsidR="00836AB6">
        <w:rPr>
          <w:lang w:val="ro-RO"/>
        </w:rPr>
        <w:t>.</w:t>
      </w:r>
      <w:r w:rsidR="00214090">
        <w:rPr>
          <w:lang w:val="ro-RO"/>
        </w:rPr>
        <w:t xml:space="preserve"> Din pinul D</w:t>
      </w:r>
      <w:r w:rsidR="00B442E6">
        <w:rPr>
          <w:lang w:val="ro-RO"/>
        </w:rPr>
        <w:t>7</w:t>
      </w:r>
      <w:r w:rsidR="00214090">
        <w:rPr>
          <w:lang w:val="ro-RO"/>
        </w:rPr>
        <w:t xml:space="preserve"> (care e echivalentul pinului Digital nr. 13 de pe Arduino) ducem un fir la pinul butonului</w:t>
      </w:r>
      <w:r w:rsidR="00FD5694">
        <w:rPr>
          <w:lang w:val="ro-RO"/>
        </w:rPr>
        <w:t xml:space="preserve"> (vezi schema)</w:t>
      </w:r>
      <w:r w:rsidR="00214090">
        <w:rPr>
          <w:lang w:val="ro-RO"/>
        </w:rPr>
        <w:t>.</w:t>
      </w:r>
      <w:r w:rsidR="00E42518">
        <w:rPr>
          <w:lang w:val="ro-RO"/>
        </w:rPr>
        <w:t xml:space="preserve"> Pentru a afișa temperatura in aplicația Blynk, am tras un fir de la Signal (DHT11) la pinul D4 de pe </w:t>
      </w:r>
      <w:r w:rsidR="00FB14D7">
        <w:rPr>
          <w:lang w:val="ro-RO"/>
        </w:rPr>
        <w:t>NodeMcu</w:t>
      </w:r>
      <w:r w:rsidR="00E42518">
        <w:rPr>
          <w:lang w:val="ro-RO"/>
        </w:rPr>
        <w:t>.</w:t>
      </w:r>
    </w:p>
    <w:p w:rsidR="00251FAB" w:rsidRDefault="00FC3D05" w:rsidP="00251FAB">
      <w:pPr>
        <w:keepNext/>
        <w:jc w:val="center"/>
      </w:pPr>
      <w:r>
        <w:rPr>
          <w:lang w:val="ro-RO"/>
        </w:rPr>
        <w:pict>
          <v:shape id="_x0000_i1027" type="#_x0000_t75" style="width:230.4pt;height:259.8pt">
            <v:imagedata r:id="rId14" o:title="fig 1" croptop="-475f" cropbottom="27149f" cropright="34731f"/>
          </v:shape>
        </w:pict>
      </w:r>
    </w:p>
    <w:p w:rsidR="00251FAB" w:rsidRDefault="00251FAB" w:rsidP="00251FAB">
      <w:pPr>
        <w:pStyle w:val="Caption"/>
        <w:jc w:val="center"/>
      </w:pPr>
      <w:proofErr w:type="spellStart"/>
      <w:r>
        <w:t>Figura</w:t>
      </w:r>
      <w:proofErr w:type="spellEnd"/>
      <w:r>
        <w:t xml:space="preserve"> 1.5</w:t>
      </w:r>
    </w:p>
    <w:p w:rsidR="00BF0635" w:rsidRDefault="00BF0635" w:rsidP="00BF0635"/>
    <w:p w:rsidR="00BF0635" w:rsidRDefault="00BF0635" w:rsidP="00BF0635"/>
    <w:p w:rsidR="00BF0635" w:rsidRDefault="00BF0635" w:rsidP="00BF0635"/>
    <w:p w:rsidR="00BF0635" w:rsidRDefault="00BF0635" w:rsidP="00BF0635">
      <w:proofErr w:type="gramStart"/>
      <w:r>
        <w:t>P.S.:</w:t>
      </w:r>
      <w:proofErr w:type="gramEnd"/>
      <w:r>
        <w:t xml:space="preserve"> Am </w:t>
      </w:r>
      <w:proofErr w:type="spellStart"/>
      <w:r>
        <w:t>renun</w:t>
      </w:r>
      <w:proofErr w:type="spellEnd"/>
      <w:r>
        <w:rPr>
          <w:lang w:val="ro-RO"/>
        </w:rPr>
        <w:t>ț</w:t>
      </w:r>
      <w:r>
        <w:t xml:space="preserve">at la </w:t>
      </w:r>
      <w:proofErr w:type="spellStart"/>
      <w:r>
        <w:t>breadbordul</w:t>
      </w:r>
      <w:proofErr w:type="spellEnd"/>
      <w:r>
        <w:t xml:space="preserve"> </w:t>
      </w:r>
      <w:proofErr w:type="spellStart"/>
      <w:r>
        <w:t>nr</w:t>
      </w:r>
      <w:proofErr w:type="spellEnd"/>
      <w:r>
        <w:t xml:space="preserve">. </w:t>
      </w:r>
      <w:proofErr w:type="gramStart"/>
      <w:r>
        <w:t>2</w:t>
      </w:r>
      <w:proofErr w:type="gram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lipi</w:t>
      </w:r>
      <w:proofErr w:type="spellEnd"/>
      <w:r>
        <w:t xml:space="preserve"> </w:t>
      </w:r>
      <w:proofErr w:type="spellStart"/>
      <w:r>
        <w:t>lcd-ul</w:t>
      </w:r>
      <w:proofErr w:type="spellEnd"/>
      <w:r>
        <w:t>, led-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plastic. </w:t>
      </w:r>
    </w:p>
    <w:p w:rsidR="00BF0635" w:rsidRDefault="00BF0635" w:rsidP="00BF0635">
      <w:r>
        <w:rPr>
          <w:noProof/>
        </w:rPr>
        <w:pict>
          <v:shape id="_x0000_s1034" type="#_x0000_t75" style="position:absolute;margin-left:0;margin-top:.15pt;width:242pt;height:139.2pt;z-index:251675648;mso-position-horizontal:center;mso-position-horizontal-relative:margin;mso-position-vertical-relative:text">
            <v:imagedata r:id="rId15" o:title="2020-11-23 15.22.59 IMG_5206" croptop="10530f" cropbottom="8790f" cropleft="1696f" cropright="3486f"/>
            <w10:wrap type="square" side="right" anchorx="margin"/>
          </v:shape>
        </w:pict>
      </w:r>
      <w:r>
        <w:br w:type="textWrapping" w:clear="all"/>
      </w:r>
    </w:p>
    <w:p w:rsidR="00BF0635" w:rsidRDefault="00BF0635" w:rsidP="00BF0635">
      <w:proofErr w:type="spellStart"/>
      <w:r>
        <w:t>Prin</w:t>
      </w:r>
      <w:proofErr w:type="spellEnd"/>
      <w:r>
        <w:t xml:space="preserve"> </w:t>
      </w:r>
      <w:proofErr w:type="spellStart"/>
      <w:proofErr w:type="gramStart"/>
      <w:r>
        <w:t>urmare</w:t>
      </w:r>
      <w:proofErr w:type="spellEnd"/>
      <w:r>
        <w:t>,</w:t>
      </w:r>
      <w:proofErr w:type="gramEnd"/>
      <w:r>
        <w:t xml:space="preserve"> am </w:t>
      </w:r>
      <w:proofErr w:type="spellStart"/>
      <w:r>
        <w:t>lipit</w:t>
      </w:r>
      <w:proofErr w:type="spellEnd"/>
      <w:r>
        <w:t xml:space="preserve"> </w:t>
      </w:r>
      <w:proofErr w:type="spellStart"/>
      <w:r>
        <w:t>rezistența</w:t>
      </w:r>
      <w:proofErr w:type="spellEnd"/>
      <w:r>
        <w:t xml:space="preserve"> direct </w:t>
      </w:r>
      <w:proofErr w:type="spellStart"/>
      <w:r>
        <w:t>pe</w:t>
      </w:r>
      <w:proofErr w:type="spellEnd"/>
      <w:r>
        <w:t xml:space="preserve"> led</w:t>
      </w:r>
      <w:r>
        <w:t xml:space="preserve"> </w:t>
      </w:r>
      <w:proofErr w:type="spellStart"/>
      <w:r>
        <w:t>iar</w:t>
      </w:r>
      <w:proofErr w:type="spellEnd"/>
      <w:r>
        <w:t xml:space="preserve"> la </w:t>
      </w:r>
      <w:proofErr w:type="spellStart"/>
      <w:r>
        <w:t>buton</w:t>
      </w:r>
      <w:proofErr w:type="spellEnd"/>
      <w:r>
        <w:t xml:space="preserve"> am </w:t>
      </w:r>
      <w:proofErr w:type="spellStart"/>
      <w:r>
        <w:t>lipit</w:t>
      </w:r>
      <w:proofErr w:type="spellEnd"/>
      <w:r>
        <w:t xml:space="preserve"> </w:t>
      </w:r>
      <w:proofErr w:type="spellStart"/>
      <w:r>
        <w:t>două</w:t>
      </w:r>
      <w:proofErr w:type="spellEnd"/>
      <w:r>
        <w:t xml:space="preserve"> fire.</w:t>
      </w:r>
    </w:p>
    <w:p w:rsidR="00D06145" w:rsidRDefault="00BF0635" w:rsidP="00FA0317">
      <w:pPr>
        <w:jc w:val="center"/>
      </w:pPr>
      <w:r>
        <w:rPr>
          <w:noProof/>
        </w:rPr>
      </w:r>
      <w:r w:rsidR="006C1854">
        <w:pict>
          <v:shape id="_x0000_s1035" type="#_x0000_t75" style="width:154.4pt;height:214.95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2020-11-23 15.49.55 IMG_5210" croptop="9596f" cropbottom="15618f" cropleft="8434f" cropright="18501f"/>
            <w10:wrap type="none"/>
            <w10:anchorlock/>
          </v:shape>
        </w:pict>
      </w:r>
      <w:r>
        <w:rPr>
          <w:noProof/>
        </w:rPr>
        <w:drawing>
          <wp:inline distT="0" distB="0" distL="0" distR="0">
            <wp:extent cx="2587740" cy="1546141"/>
            <wp:effectExtent l="387668" t="202882" r="467042" b="219393"/>
            <wp:docPr id="7" name="Picture 7" descr="C:\Users\Razvan Rujoi\AppData\Local\Microsoft\Windows\INetCache\Content.Word\2020-11-23 15.51.47 IMG_5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zvan Rujoi\AppData\Local\Microsoft\Windows\INetCache\Content.Word\2020-11-23 15.51.47 IMG_52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7" t="38319" r="15106"/>
                    <a:stretch>
                      <a:fillRect/>
                    </a:stretch>
                  </pic:blipFill>
                  <pic:spPr bwMode="auto">
                    <a:xfrm rot="6808067">
                      <a:off x="0" y="0"/>
                      <a:ext cx="2589026" cy="154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145">
        <w:rPr>
          <w:noProof/>
        </w:rPr>
        <w:drawing>
          <wp:inline distT="0" distB="0" distL="0" distR="0" wp14:anchorId="46C93A4A" wp14:editId="30CE0A4A">
            <wp:extent cx="1675426" cy="2451842"/>
            <wp:effectExtent l="0" t="7303" r="0" b="0"/>
            <wp:docPr id="6" name="Picture 6" descr="C:\Users\Razvan Rujoi\AppData\Local\Microsoft\Windows\INetCache\Content.Word\2020-11-23 16.27.30 IMG_5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zvan Rujoi\AppData\Local\Microsoft\Windows\INetCache\Content.Word\2020-11-23 16.27.30 IMG_52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4" t="15716" r="11079"/>
                    <a:stretch/>
                  </pic:blipFill>
                  <pic:spPr bwMode="auto">
                    <a:xfrm rot="16200000">
                      <a:off x="0" y="0"/>
                      <a:ext cx="1675426" cy="24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7D7" w:rsidRDefault="003C57D7" w:rsidP="003C57D7">
      <w:pPr>
        <w:pStyle w:val="Heading2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t>sCRIEREA CODULUI</w:t>
      </w:r>
    </w:p>
    <w:p w:rsidR="005102EA" w:rsidRDefault="005102EA" w:rsidP="005102EA">
      <w:r>
        <w:t xml:space="preserve">Prima </w:t>
      </w:r>
      <w:proofErr w:type="spellStart"/>
      <w:r>
        <w:t>dată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proofErr w:type="gramStart"/>
      <w:r>
        <w:t>să</w:t>
      </w:r>
      <w:proofErr w:type="spellEnd"/>
      <w:proofErr w:type="gramEnd"/>
      <w:r>
        <w:t xml:space="preserve"> </w:t>
      </w:r>
      <w:proofErr w:type="spellStart"/>
      <w:r>
        <w:t>instalăm</w:t>
      </w:r>
      <w:proofErr w:type="spellEnd"/>
      <w:r>
        <w:t xml:space="preserve"> Arduino IDE (</w:t>
      </w:r>
      <w:hyperlink r:id="rId19" w:history="1">
        <w:r w:rsidRPr="009966D4">
          <w:rPr>
            <w:rStyle w:val="Hyperlink"/>
          </w:rPr>
          <w:t>https://www.arduino.cc/en/software</w:t>
        </w:r>
      </w:hyperlink>
      <w:r>
        <w:t>)</w:t>
      </w:r>
      <w:r w:rsidR="009D4AB3">
        <w:t>.</w:t>
      </w:r>
    </w:p>
    <w:p w:rsidR="009D4AB3" w:rsidRPr="005102EA" w:rsidRDefault="009D4AB3" w:rsidP="005102EA"/>
    <w:sectPr w:rsidR="009D4AB3" w:rsidRPr="005102EA">
      <w:footerReference w:type="default" r:id="rId20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33A3" w:rsidRDefault="00D933A3" w:rsidP="00C6554A">
      <w:pPr>
        <w:spacing w:before="0" w:after="0" w:line="240" w:lineRule="auto"/>
      </w:pPr>
      <w:r>
        <w:separator/>
      </w:r>
    </w:p>
  </w:endnote>
  <w:endnote w:type="continuationSeparator" w:id="0">
    <w:p w:rsidR="00D933A3" w:rsidRDefault="00D933A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ro-RO"/>
      </w:rPr>
      <w:id w:val="-1243567573"/>
      <w:docPartObj>
        <w:docPartGallery w:val="Page Numbers (Bottom of Page)"/>
        <w:docPartUnique/>
      </w:docPartObj>
    </w:sdtPr>
    <w:sdtEndPr/>
    <w:sdtContent>
      <w:p w:rsidR="00D06145" w:rsidRDefault="00D06145" w:rsidP="00635875">
        <w:pPr>
          <w:pStyle w:val="Footer"/>
          <w:rPr>
            <w:lang w:val="ro-RO"/>
          </w:rPr>
        </w:pPr>
      </w:p>
      <w:p w:rsidR="00635875" w:rsidRPr="007C0CA7" w:rsidRDefault="00635875" w:rsidP="00635875">
        <w:pPr>
          <w:pStyle w:val="Footer"/>
          <w:rPr>
            <w:lang w:val="ro-RO"/>
          </w:rPr>
        </w:pPr>
        <w:r w:rsidRPr="00635875">
          <w:rPr>
            <w:rFonts w:eastAsiaTheme="minorEastAsia" w:cs="Times New Roman"/>
            <w:noProof/>
            <w:color w:val="auto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5875" w:rsidRDefault="00635875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  <w:color w:val="auto"/>
                                </w:rPr>
                                <w:fldChar w:fldCharType="separate"/>
                              </w:r>
                              <w:r w:rsidR="009D4AB3" w:rsidRPr="009D4AB3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7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29" type="#_x0000_t5" style="position:absolute;left:0;text-align:left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OPBrAqhAgAAQQUAAA4AAAAAAAAAAAAAAAAALgIAAGRy&#10;cy9lMm9Eb2MueG1sUEsBAi0AFAAGAAgAAAAhAFkk0QfcAAAABQEAAA8AAAAAAAAAAAAAAAAA+wQA&#10;AGRycy9kb3ducmV2LnhtbFBLBQYAAAAABAAEAPMAAAAEBgAAAAA=&#10;" adj="21600" fillcolor="#d2eaf1" stroked="f">
                  <v:textbox>
                    <w:txbxContent>
                      <w:p w:rsidR="00635875" w:rsidRDefault="00635875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color w:val="auto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  <w:color w:val="auto"/>
                          </w:rPr>
                          <w:fldChar w:fldCharType="separate"/>
                        </w:r>
                        <w:r w:rsidR="009D4AB3" w:rsidRPr="009D4AB3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7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33A3" w:rsidRDefault="00D933A3" w:rsidP="00C6554A">
      <w:pPr>
        <w:spacing w:before="0" w:after="0" w:line="240" w:lineRule="auto"/>
      </w:pPr>
      <w:r>
        <w:separator/>
      </w:r>
    </w:p>
  </w:footnote>
  <w:footnote w:type="continuationSeparator" w:id="0">
    <w:p w:rsidR="00D933A3" w:rsidRDefault="00D933A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DDD7708"/>
    <w:multiLevelType w:val="hybridMultilevel"/>
    <w:tmpl w:val="1A327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48E79D3"/>
    <w:multiLevelType w:val="hybridMultilevel"/>
    <w:tmpl w:val="B36CD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9D6A8D"/>
    <w:multiLevelType w:val="hybridMultilevel"/>
    <w:tmpl w:val="C9C88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E35977"/>
    <w:multiLevelType w:val="hybridMultilevel"/>
    <w:tmpl w:val="EB327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3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14"/>
  </w:num>
  <w:num w:numId="18">
    <w:abstractNumId w:val="16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attachedTemplate r:id="rId1"/>
  <w:defaultTabStop w:val="720"/>
  <w:characterSpacingControl w:val="doNotCompress"/>
  <w:hdrShapeDefaults>
    <o:shapedefaults v:ext="edit" spidmax="2049" style="mso-position-horizontal-relative:margin;mso-position-vertical-relative:margin" fill="f" fillcolor="white" stroke="f">
      <v:fill color="white" on="f"/>
      <v:stroke on="f"/>
      <v:shadow offset="0" offset2="-4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37C"/>
    <w:rsid w:val="00000256"/>
    <w:rsid w:val="00005186"/>
    <w:rsid w:val="00091641"/>
    <w:rsid w:val="000A7EED"/>
    <w:rsid w:val="001143E9"/>
    <w:rsid w:val="001176FF"/>
    <w:rsid w:val="001354EB"/>
    <w:rsid w:val="0014473F"/>
    <w:rsid w:val="001752C1"/>
    <w:rsid w:val="00175EF5"/>
    <w:rsid w:val="001B70DE"/>
    <w:rsid w:val="001D6421"/>
    <w:rsid w:val="00214090"/>
    <w:rsid w:val="00236F23"/>
    <w:rsid w:val="00251FAB"/>
    <w:rsid w:val="002554CD"/>
    <w:rsid w:val="002644DE"/>
    <w:rsid w:val="002868BD"/>
    <w:rsid w:val="00293B83"/>
    <w:rsid w:val="002979C9"/>
    <w:rsid w:val="002A12CE"/>
    <w:rsid w:val="002A535B"/>
    <w:rsid w:val="002A7F42"/>
    <w:rsid w:val="002B4294"/>
    <w:rsid w:val="002B6061"/>
    <w:rsid w:val="002C2841"/>
    <w:rsid w:val="002C39AC"/>
    <w:rsid w:val="002D2A17"/>
    <w:rsid w:val="002D7D9F"/>
    <w:rsid w:val="002E5ED3"/>
    <w:rsid w:val="003275BC"/>
    <w:rsid w:val="00333D0D"/>
    <w:rsid w:val="003345C9"/>
    <w:rsid w:val="0033630B"/>
    <w:rsid w:val="003466CD"/>
    <w:rsid w:val="003567D8"/>
    <w:rsid w:val="003754EB"/>
    <w:rsid w:val="00375E50"/>
    <w:rsid w:val="003817A9"/>
    <w:rsid w:val="00384FDF"/>
    <w:rsid w:val="003A60ED"/>
    <w:rsid w:val="003C57D7"/>
    <w:rsid w:val="00406987"/>
    <w:rsid w:val="004109DA"/>
    <w:rsid w:val="00411036"/>
    <w:rsid w:val="004264F5"/>
    <w:rsid w:val="0043474B"/>
    <w:rsid w:val="00435A27"/>
    <w:rsid w:val="00447E05"/>
    <w:rsid w:val="00461946"/>
    <w:rsid w:val="0046479B"/>
    <w:rsid w:val="004969D6"/>
    <w:rsid w:val="004C049F"/>
    <w:rsid w:val="004D42C4"/>
    <w:rsid w:val="005000E2"/>
    <w:rsid w:val="005102EA"/>
    <w:rsid w:val="00510443"/>
    <w:rsid w:val="00536A61"/>
    <w:rsid w:val="00550417"/>
    <w:rsid w:val="00595222"/>
    <w:rsid w:val="005A05D3"/>
    <w:rsid w:val="005A337C"/>
    <w:rsid w:val="005B44DF"/>
    <w:rsid w:val="005C6602"/>
    <w:rsid w:val="005D251C"/>
    <w:rsid w:val="00623081"/>
    <w:rsid w:val="00635875"/>
    <w:rsid w:val="00676ECC"/>
    <w:rsid w:val="006A3ACA"/>
    <w:rsid w:val="006A3CE7"/>
    <w:rsid w:val="006B584E"/>
    <w:rsid w:val="006B667C"/>
    <w:rsid w:val="006C10B0"/>
    <w:rsid w:val="006C1854"/>
    <w:rsid w:val="0070554F"/>
    <w:rsid w:val="0074723E"/>
    <w:rsid w:val="007667DB"/>
    <w:rsid w:val="007705C6"/>
    <w:rsid w:val="007B13ED"/>
    <w:rsid w:val="007C0CA7"/>
    <w:rsid w:val="007C2F4D"/>
    <w:rsid w:val="007D0ABE"/>
    <w:rsid w:val="007E26FB"/>
    <w:rsid w:val="007F5463"/>
    <w:rsid w:val="00834A8E"/>
    <w:rsid w:val="00836AB6"/>
    <w:rsid w:val="008576D9"/>
    <w:rsid w:val="00860F16"/>
    <w:rsid w:val="00890BE4"/>
    <w:rsid w:val="008C3E47"/>
    <w:rsid w:val="008F0658"/>
    <w:rsid w:val="00907C6B"/>
    <w:rsid w:val="00932B9C"/>
    <w:rsid w:val="00967FE1"/>
    <w:rsid w:val="00991E4D"/>
    <w:rsid w:val="009966D4"/>
    <w:rsid w:val="009C4AF1"/>
    <w:rsid w:val="009C7418"/>
    <w:rsid w:val="009D4AB3"/>
    <w:rsid w:val="00A07166"/>
    <w:rsid w:val="00A07ECA"/>
    <w:rsid w:val="00A112CE"/>
    <w:rsid w:val="00A27EF4"/>
    <w:rsid w:val="00A45A85"/>
    <w:rsid w:val="00A77E7B"/>
    <w:rsid w:val="00A957C4"/>
    <w:rsid w:val="00AB3F02"/>
    <w:rsid w:val="00AB5EB5"/>
    <w:rsid w:val="00AE20DF"/>
    <w:rsid w:val="00AF1188"/>
    <w:rsid w:val="00AF6BA4"/>
    <w:rsid w:val="00B00D4C"/>
    <w:rsid w:val="00B23789"/>
    <w:rsid w:val="00B404B9"/>
    <w:rsid w:val="00B41463"/>
    <w:rsid w:val="00B442E6"/>
    <w:rsid w:val="00B86948"/>
    <w:rsid w:val="00BD1842"/>
    <w:rsid w:val="00BD2677"/>
    <w:rsid w:val="00BD3134"/>
    <w:rsid w:val="00BF0635"/>
    <w:rsid w:val="00C02630"/>
    <w:rsid w:val="00C646BB"/>
    <w:rsid w:val="00C6554A"/>
    <w:rsid w:val="00CC4499"/>
    <w:rsid w:val="00CE4D0C"/>
    <w:rsid w:val="00D06145"/>
    <w:rsid w:val="00D533DE"/>
    <w:rsid w:val="00D5798F"/>
    <w:rsid w:val="00D6631E"/>
    <w:rsid w:val="00D933A3"/>
    <w:rsid w:val="00D960D4"/>
    <w:rsid w:val="00DB16B6"/>
    <w:rsid w:val="00DB4F2A"/>
    <w:rsid w:val="00DC76C3"/>
    <w:rsid w:val="00DE0088"/>
    <w:rsid w:val="00E11740"/>
    <w:rsid w:val="00E41749"/>
    <w:rsid w:val="00E42518"/>
    <w:rsid w:val="00E46679"/>
    <w:rsid w:val="00E52283"/>
    <w:rsid w:val="00E5700F"/>
    <w:rsid w:val="00E57ACF"/>
    <w:rsid w:val="00E804ED"/>
    <w:rsid w:val="00E83694"/>
    <w:rsid w:val="00E904B7"/>
    <w:rsid w:val="00ED7C44"/>
    <w:rsid w:val="00ED7C6C"/>
    <w:rsid w:val="00F12CB0"/>
    <w:rsid w:val="00F1481F"/>
    <w:rsid w:val="00F634C9"/>
    <w:rsid w:val="00F76F3D"/>
    <w:rsid w:val="00FA0317"/>
    <w:rsid w:val="00FA4FF6"/>
    <w:rsid w:val="00FB14D7"/>
    <w:rsid w:val="00FC3D05"/>
    <w:rsid w:val="00FD5694"/>
    <w:rsid w:val="00FE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margin;mso-position-vertical-relative:margin" fill="f" fillcolor="white" stroke="f">
      <v:fill color="white" on="f"/>
      <v:stroke on="f"/>
      <v:shadow offset="0" offset2="-4pt"/>
    </o:shapedefaults>
    <o:shapelayout v:ext="edit">
      <o:idmap v:ext="edit" data="1"/>
    </o:shapelayout>
  </w:shapeDefaults>
  <w:decimalSymbol w:val=","/>
  <w:listSeparator w:val=";"/>
  <w14:docId w14:val="7ABF7991"/>
  <w15:chartTrackingRefBased/>
  <w15:docId w15:val="{E7BC6CE5-C3E1-42BD-9A2A-B0482B69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D53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hyperlink" Target="https://www.arduino.cc/en/softwa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zvan%20Rujoi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FDEC7-21FA-4EE8-85A8-0505BDDC1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323</TotalTime>
  <Pages>1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Razvan Rujoi</dc:creator>
  <cp:keywords/>
  <dc:description/>
  <cp:lastModifiedBy>Razvan Rujoi</cp:lastModifiedBy>
  <cp:revision>142</cp:revision>
  <dcterms:created xsi:type="dcterms:W3CDTF">2020-10-31T15:47:00Z</dcterms:created>
  <dcterms:modified xsi:type="dcterms:W3CDTF">2020-11-25T18:17:00Z</dcterms:modified>
</cp:coreProperties>
</file>